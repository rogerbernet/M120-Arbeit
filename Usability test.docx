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03437" w14:textId="77777777" w:rsidR="00A33E20" w:rsidRPr="00680186" w:rsidRDefault="00693AB5">
      <w:pPr>
        <w:rPr>
          <w:b/>
          <w:bCs/>
          <w:sz w:val="36"/>
          <w:szCs w:val="36"/>
          <w:lang w:val="de-CH"/>
        </w:rPr>
      </w:pPr>
      <w:r w:rsidRPr="00680186">
        <w:rPr>
          <w:b/>
          <w:bCs/>
          <w:sz w:val="36"/>
          <w:szCs w:val="36"/>
          <w:lang w:val="de-CH"/>
        </w:rPr>
        <w:t>Usability Test M120</w:t>
      </w:r>
    </w:p>
    <w:p w14:paraId="63603438" w14:textId="2D7E3BB1" w:rsidR="00A33E20" w:rsidRDefault="00A33E20">
      <w:pPr>
        <w:rPr>
          <w:lang w:val="de-CH"/>
        </w:rPr>
      </w:pPr>
    </w:p>
    <w:p w14:paraId="79FC140F" w14:textId="6363F360" w:rsidR="00680186" w:rsidRDefault="00680186">
      <w:pPr>
        <w:rPr>
          <w:lang w:val="de-CH"/>
        </w:rPr>
      </w:pPr>
      <w:r>
        <w:rPr>
          <w:lang w:val="de-CH"/>
        </w:rPr>
        <w:t>User: Alex Bernet</w:t>
      </w:r>
    </w:p>
    <w:p w14:paraId="0704534E" w14:textId="1F3ABD36" w:rsidR="00680186" w:rsidRDefault="00680186">
      <w:pPr>
        <w:rPr>
          <w:lang w:val="de-CH"/>
        </w:rPr>
      </w:pPr>
      <w:r>
        <w:rPr>
          <w:lang w:val="de-CH"/>
        </w:rPr>
        <w:t>13.01.2022, 6030 Ebikon</w:t>
      </w:r>
    </w:p>
    <w:p w14:paraId="2B79785E" w14:textId="77777777" w:rsidR="00680186" w:rsidRPr="00680186" w:rsidRDefault="00680186">
      <w:pPr>
        <w:rPr>
          <w:lang w:val="de-CH"/>
        </w:rPr>
      </w:pPr>
    </w:p>
    <w:p w14:paraId="63603439" w14:textId="77777777" w:rsidR="00A33E20" w:rsidRPr="00693AB5" w:rsidRDefault="00693AB5">
      <w:pPr>
        <w:rPr>
          <w:b/>
          <w:lang w:val="de-CH"/>
        </w:rPr>
      </w:pPr>
      <w:r w:rsidRPr="00693AB5">
        <w:rPr>
          <w:b/>
          <w:lang w:val="de-CH"/>
        </w:rPr>
        <w:t>Bemerkungen</w:t>
      </w:r>
    </w:p>
    <w:p w14:paraId="6360343A" w14:textId="77777777" w:rsidR="00A33E20" w:rsidRDefault="00693AB5">
      <w:pPr>
        <w:pStyle w:val="Listenabsatz"/>
        <w:numPr>
          <w:ilvl w:val="0"/>
          <w:numId w:val="1"/>
        </w:numPr>
        <w:rPr>
          <w:lang w:val="de-CH"/>
        </w:rPr>
      </w:pPr>
      <w:r>
        <w:rPr>
          <w:lang w:val="de-CH"/>
        </w:rPr>
        <w:t>Bei Arbeitszeit erfassen fehlt die Eingabe für das Datum</w:t>
      </w:r>
    </w:p>
    <w:p w14:paraId="6360343B" w14:textId="77777777" w:rsidR="00A33E20" w:rsidRDefault="00693AB5">
      <w:pPr>
        <w:pStyle w:val="Listenabsatz"/>
        <w:numPr>
          <w:ilvl w:val="0"/>
          <w:numId w:val="1"/>
        </w:numPr>
        <w:rPr>
          <w:lang w:val="de-CH"/>
        </w:rPr>
      </w:pPr>
      <w:r>
        <w:rPr>
          <w:lang w:val="de-CH"/>
        </w:rPr>
        <w:t>Im Home in der Navigationsleiste verwirrt die Anzeige «Anmeldung»</w:t>
      </w:r>
    </w:p>
    <w:p w14:paraId="6360343C" w14:textId="77777777" w:rsidR="00A33E20" w:rsidRDefault="00693AB5">
      <w:pPr>
        <w:pStyle w:val="Listenabsatz"/>
        <w:numPr>
          <w:ilvl w:val="0"/>
          <w:numId w:val="1"/>
        </w:numPr>
        <w:rPr>
          <w:lang w:val="de-CH"/>
        </w:rPr>
      </w:pPr>
      <w:r>
        <w:rPr>
          <w:lang w:val="de-CH"/>
        </w:rPr>
        <w:t xml:space="preserve">Beim Verlinken der Seiten im Adobe XD ist ein Fehler unterlaufen, die </w:t>
      </w:r>
      <w:r>
        <w:rPr>
          <w:lang w:val="de-CH"/>
        </w:rPr>
        <w:t>Anmeldung des Users führ zum Superuser</w:t>
      </w:r>
    </w:p>
    <w:p w14:paraId="6360343D" w14:textId="7A286E72" w:rsidR="00A33E20" w:rsidRDefault="00693AB5">
      <w:pPr>
        <w:pStyle w:val="Listenabsatz"/>
        <w:numPr>
          <w:ilvl w:val="0"/>
          <w:numId w:val="1"/>
        </w:numPr>
        <w:rPr>
          <w:lang w:val="de-CH"/>
        </w:rPr>
      </w:pPr>
      <w:r>
        <w:rPr>
          <w:lang w:val="de-CH"/>
        </w:rPr>
        <w:t>Nach dem Login führen die Buttons nicht direkt zur gewünschten Anzeige, es muss zuerst auf «zurück» geklickt werden, bevor man die Anzeige wechseln kann</w:t>
      </w:r>
    </w:p>
    <w:p w14:paraId="7C22102F" w14:textId="77777777" w:rsidR="00693AB5" w:rsidRDefault="00693AB5" w:rsidP="00693AB5">
      <w:pPr>
        <w:pStyle w:val="Listenabsatz"/>
        <w:rPr>
          <w:lang w:val="de-CH"/>
        </w:rPr>
      </w:pPr>
    </w:p>
    <w:p w14:paraId="5CA4D0B2" w14:textId="0A04F4C4" w:rsidR="00680186" w:rsidRPr="00693AB5" w:rsidRDefault="00680186" w:rsidP="00680186">
      <w:pPr>
        <w:rPr>
          <w:b/>
          <w:lang w:val="de-CH"/>
        </w:rPr>
      </w:pPr>
      <w:r w:rsidRPr="00693AB5">
        <w:rPr>
          <w:b/>
          <w:lang w:val="de-CH"/>
        </w:rPr>
        <w:t>Folgen</w:t>
      </w:r>
    </w:p>
    <w:p w14:paraId="7B2EA6CA" w14:textId="41867E3E" w:rsidR="00680186" w:rsidRDefault="00680186" w:rsidP="00680186">
      <w:pPr>
        <w:rPr>
          <w:lang w:val="de-CH"/>
        </w:rPr>
      </w:pPr>
      <w:r>
        <w:rPr>
          <w:lang w:val="de-CH"/>
        </w:rPr>
        <w:t xml:space="preserve">Die Beobachtungen, die wir während des gemacht haben, waren sehr interessant. Insbesondere die Interaktion mit der Leiste ganz oben in der Anzeige. Ebenso sind Fehler entdeckt worden, die nur auf Grund der Verwendung von Adobe XD aufgetreten sind. In unserem Speziellen fall konnten wir eigentlich nur das </w:t>
      </w:r>
      <w:r w:rsidR="00693AB5">
        <w:rPr>
          <w:lang w:val="de-CH"/>
        </w:rPr>
        <w:t>N</w:t>
      </w:r>
      <w:r>
        <w:rPr>
          <w:lang w:val="de-CH"/>
        </w:rPr>
        <w:t xml:space="preserve">avigieren auf der Oberfläche </w:t>
      </w:r>
      <w:r w:rsidR="00693AB5">
        <w:rPr>
          <w:lang w:val="de-CH"/>
        </w:rPr>
        <w:t>beobachten und nicht das Einsetzen der Applikation selbst. Trotzten haben wir schnell gemerkt, wie ein solcher Test sehr hilfreich und wichtig ist.</w:t>
      </w:r>
    </w:p>
    <w:p w14:paraId="5FA5E3FE" w14:textId="77777777" w:rsidR="00693AB5" w:rsidRDefault="00693AB5" w:rsidP="00680186">
      <w:pPr>
        <w:rPr>
          <w:lang w:val="de-CH"/>
        </w:rPr>
      </w:pPr>
    </w:p>
    <w:p w14:paraId="24A1D033" w14:textId="1D4B0AE3" w:rsidR="00693AB5" w:rsidRPr="00693AB5" w:rsidRDefault="00693AB5" w:rsidP="00680186">
      <w:pPr>
        <w:rPr>
          <w:b/>
          <w:lang w:val="de-CH"/>
        </w:rPr>
      </w:pPr>
      <w:r w:rsidRPr="00693AB5">
        <w:rPr>
          <w:b/>
          <w:lang w:val="de-CH"/>
        </w:rPr>
        <w:t>Anpassungen</w:t>
      </w:r>
    </w:p>
    <w:p w14:paraId="6360343E" w14:textId="04CCD7FB" w:rsidR="00A33E20" w:rsidRDefault="00693AB5">
      <w:pPr>
        <w:rPr>
          <w:lang w:val="de-CH"/>
        </w:rPr>
      </w:pPr>
      <w:r>
        <w:rPr>
          <w:lang w:val="de-CH"/>
        </w:rPr>
        <w:t>Die bemerkten Schwachstellen konnten wir sehr gut beheben</w:t>
      </w:r>
      <w:r>
        <w:rPr>
          <w:lang w:val="de-CH"/>
        </w:rPr>
        <w:t xml:space="preserve">. Bei Arbeitszeiten erfassen haben wir </w:t>
      </w:r>
      <w:r>
        <w:rPr>
          <w:lang w:val="de-CH"/>
        </w:rPr>
        <w:t>ein Datum Input eingefügt. Wir haben das Login weggelassen, da es zu viel Logik enthält und nur zu Verwirrung führt. Die Auswahl zwi</w:t>
      </w:r>
      <w:r>
        <w:rPr>
          <w:lang w:val="de-CH"/>
        </w:rPr>
        <w:t>schen User und Superuser haben wir einfacher gestaltet als ursprünglich geplant. Da das Adobe XD nur ein Prototyp war, haben wir diesen nicht verändert.</w:t>
      </w:r>
    </w:p>
    <w:p w14:paraId="6360343F" w14:textId="77777777" w:rsidR="00A33E20" w:rsidRDefault="00A33E20">
      <w:pPr>
        <w:rPr>
          <w:lang w:val="de-CH"/>
        </w:rPr>
      </w:pPr>
    </w:p>
    <w:sectPr w:rsidR="00A33E20">
      <w:headerReference w:type="default" r:id="rId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0343B" w14:textId="77777777" w:rsidR="00000000" w:rsidRDefault="00693AB5">
      <w:pPr>
        <w:spacing w:after="0" w:line="240" w:lineRule="auto"/>
      </w:pPr>
      <w:r>
        <w:separator/>
      </w:r>
    </w:p>
  </w:endnote>
  <w:endnote w:type="continuationSeparator" w:id="0">
    <w:p w14:paraId="6360343D" w14:textId="77777777" w:rsidR="00000000" w:rsidRDefault="0069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03437" w14:textId="77777777" w:rsidR="00000000" w:rsidRDefault="00693AB5">
      <w:pPr>
        <w:spacing w:after="0" w:line="240" w:lineRule="auto"/>
      </w:pPr>
      <w:r>
        <w:rPr>
          <w:color w:val="000000"/>
        </w:rPr>
        <w:separator/>
      </w:r>
    </w:p>
  </w:footnote>
  <w:footnote w:type="continuationSeparator" w:id="0">
    <w:p w14:paraId="63603439" w14:textId="77777777" w:rsidR="00000000" w:rsidRDefault="0069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183D" w14:textId="597090F8" w:rsidR="00693AB5" w:rsidRDefault="00693AB5">
    <w:pPr>
      <w:pStyle w:val="Kopfzeile"/>
      <w:rPr>
        <w:lang w:val="de-CH"/>
      </w:rPr>
    </w:pPr>
    <w:r>
      <w:rPr>
        <w:lang w:val="de-CH"/>
      </w:rPr>
      <w:t>M120</w:t>
    </w:r>
  </w:p>
  <w:p w14:paraId="4E764FD0" w14:textId="02E18D6A" w:rsidR="00693AB5" w:rsidRPr="00693AB5" w:rsidRDefault="00693AB5" w:rsidP="00693AB5">
    <w:pPr>
      <w:pStyle w:val="Kopfzeile"/>
      <w:jc w:val="right"/>
      <w:rPr>
        <w:lang w:val="de-CH"/>
      </w:rPr>
    </w:pPr>
    <w:r>
      <w:rPr>
        <w:lang w:val="de-CH"/>
      </w:rPr>
      <w:t>Roger Bernet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77332"/>
    <w:multiLevelType w:val="multilevel"/>
    <w:tmpl w:val="113C6C2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33E20"/>
    <w:rsid w:val="00680186"/>
    <w:rsid w:val="00693AB5"/>
    <w:rsid w:val="00A33E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3437"/>
  <w15:docId w15:val="{B451537A-8AC5-48FD-BD6E-71CB01C1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CH"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paragraph" w:styleId="Kopfzeile">
    <w:name w:val="header"/>
    <w:basedOn w:val="Standard"/>
    <w:link w:val="KopfzeileZchn"/>
    <w:uiPriority w:val="99"/>
    <w:unhideWhenUsed/>
    <w:rsid w:val="00693A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3AB5"/>
    <w:rPr>
      <w:lang w:val="en-GB"/>
    </w:rPr>
  </w:style>
  <w:style w:type="paragraph" w:styleId="Fuzeile">
    <w:name w:val="footer"/>
    <w:basedOn w:val="Standard"/>
    <w:link w:val="FuzeileZchn"/>
    <w:uiPriority w:val="99"/>
    <w:unhideWhenUsed/>
    <w:rsid w:val="00693A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3AB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Bernet</dc:creator>
  <dc:description/>
  <cp:lastModifiedBy>Roger Bernet</cp:lastModifiedBy>
  <cp:revision>2</cp:revision>
  <dcterms:created xsi:type="dcterms:W3CDTF">2022-01-20T22:20:00Z</dcterms:created>
  <dcterms:modified xsi:type="dcterms:W3CDTF">2022-01-20T22:20:00Z</dcterms:modified>
</cp:coreProperties>
</file>